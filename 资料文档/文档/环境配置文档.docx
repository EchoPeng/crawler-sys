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52C" w:rsidRPr="001F4B6D" w:rsidRDefault="0081452C" w:rsidP="001F4B6D">
      <w:pPr>
        <w:jc w:val="center"/>
        <w:rPr>
          <w:sz w:val="48"/>
          <w:szCs w:val="48"/>
        </w:rPr>
      </w:pPr>
      <w:r w:rsidRPr="001F4B6D">
        <w:rPr>
          <w:rFonts w:hint="eastAsia"/>
          <w:sz w:val="48"/>
          <w:szCs w:val="48"/>
        </w:rPr>
        <w:t>系统环境：</w:t>
      </w:r>
      <w:r w:rsidRPr="001F4B6D">
        <w:rPr>
          <w:sz w:val="48"/>
          <w:szCs w:val="48"/>
        </w:rPr>
        <w:t>Ubuntu 16.04 TLS x64</w:t>
      </w:r>
    </w:p>
    <w:p w:rsidR="0081452C" w:rsidRDefault="0081452C"/>
    <w:p w:rsidR="0081452C" w:rsidRDefault="0081452C"/>
    <w:p w:rsidR="0081452C" w:rsidRPr="001F4B6D" w:rsidRDefault="0081452C">
      <w:pPr>
        <w:rPr>
          <w:sz w:val="44"/>
          <w:szCs w:val="44"/>
        </w:rPr>
      </w:pPr>
      <w:r w:rsidRPr="001F4B6D">
        <w:rPr>
          <w:rFonts w:hint="eastAsia"/>
          <w:sz w:val="44"/>
          <w:szCs w:val="44"/>
        </w:rPr>
        <w:t>环境配置准备阶段：</w:t>
      </w:r>
    </w:p>
    <w:p w:rsidR="0081452C" w:rsidRDefault="0081452C"/>
    <w:p w:rsidR="0081452C" w:rsidRDefault="0081452C" w:rsidP="006E2428">
      <w:r>
        <w:t>1.#</w:t>
      </w:r>
      <w:r>
        <w:rPr>
          <w:rFonts w:hint="eastAsia"/>
        </w:rPr>
        <w:t>添加更新源</w:t>
      </w:r>
    </w:p>
    <w:p w:rsidR="0081452C" w:rsidRDefault="0081452C" w:rsidP="006E2428">
      <w:r>
        <w:rPr>
          <w:rFonts w:hint="eastAsia"/>
        </w:rPr>
        <w:t>命令：</w:t>
      </w:r>
      <w:r>
        <w:t>sudo vim /etc/apt/sources.list</w:t>
      </w:r>
    </w:p>
    <w:p w:rsidR="0081452C" w:rsidRDefault="0081452C" w:rsidP="006E2428">
      <w:r>
        <w:t>2.</w:t>
      </w:r>
      <w:r>
        <w:rPr>
          <w:rFonts w:hint="eastAsia"/>
        </w:rPr>
        <w:t>添加如下内容：</w:t>
      </w:r>
    </w:p>
    <w:p w:rsidR="0081452C" w:rsidRDefault="0081452C" w:rsidP="002210C5">
      <w:r>
        <w:t>#</w:t>
      </w:r>
      <w:r>
        <w:rPr>
          <w:rFonts w:hint="eastAsia"/>
        </w:rPr>
        <w:t>阿里源：</w:t>
      </w:r>
    </w:p>
    <w:p w:rsidR="0081452C" w:rsidRDefault="0081452C" w:rsidP="002210C5">
      <w:r>
        <w:t>deb http://mirrors.aliyun.com/ubuntu/ trusty main restricted universe multiverse</w:t>
      </w:r>
    </w:p>
    <w:p w:rsidR="0081452C" w:rsidRDefault="0081452C" w:rsidP="002210C5">
      <w:r>
        <w:t>deb http://mirrors.aliyun.com/ubuntu/ trusty-security main restricted universe multiverse</w:t>
      </w:r>
    </w:p>
    <w:p w:rsidR="0081452C" w:rsidRDefault="0081452C" w:rsidP="002210C5">
      <w:r>
        <w:t>deb http://mirrors.aliyun.com/ubuntu/ trusty-updates main restricted universe multiverse</w:t>
      </w:r>
    </w:p>
    <w:p w:rsidR="0081452C" w:rsidRDefault="0081452C" w:rsidP="002210C5">
      <w:r>
        <w:t>deb http://mirrors.aliyun.com/ubuntu/ trusty-proposed main restricted universe multiverse</w:t>
      </w:r>
    </w:p>
    <w:p w:rsidR="0081452C" w:rsidRDefault="0081452C" w:rsidP="002210C5">
      <w:r>
        <w:t>deb http://mirrors.aliyun.com/ubuntu/ trusty-backports main restricted universe multiverse</w:t>
      </w:r>
    </w:p>
    <w:p w:rsidR="0081452C" w:rsidRDefault="0081452C" w:rsidP="002210C5">
      <w:r>
        <w:t>deb-src http://mirrors.aliyun.com/ubuntu/ trusty main restricted universe multiverse</w:t>
      </w:r>
    </w:p>
    <w:p w:rsidR="0081452C" w:rsidRDefault="0081452C" w:rsidP="002210C5">
      <w:r>
        <w:t>deb-src http://mirrors.aliyun.com/ubuntu/ trusty-security main restricted universe multiverse</w:t>
      </w:r>
    </w:p>
    <w:p w:rsidR="0081452C" w:rsidRDefault="0081452C" w:rsidP="002210C5">
      <w:r>
        <w:t>deb-src http://mirrors.aliyun.com/ubuntu/ trusty-updates main restricted universe multiverse</w:t>
      </w:r>
    </w:p>
    <w:p w:rsidR="0081452C" w:rsidRDefault="0081452C" w:rsidP="002210C5">
      <w:r>
        <w:t>deb-src http://mirrors.aliyun.com/ubuntu/ trusty-proposed main restricted universe multiverse</w:t>
      </w:r>
    </w:p>
    <w:p w:rsidR="0081452C" w:rsidRDefault="0081452C" w:rsidP="002210C5">
      <w:r>
        <w:t>deb-src http://mirrors.aliyun.com/ubuntu/ trusty-backports main restricted universe multiverse</w:t>
      </w:r>
    </w:p>
    <w:p w:rsidR="0081452C" w:rsidRDefault="0081452C" w:rsidP="006E2428"/>
    <w:p w:rsidR="0081452C" w:rsidRDefault="0081452C" w:rsidP="006E2428">
      <w:r>
        <w:t>3.</w:t>
      </w:r>
      <w:r>
        <w:rPr>
          <w:rFonts w:hint="eastAsia"/>
        </w:rPr>
        <w:t>输入</w:t>
      </w:r>
      <w:r>
        <w:t>:wq</w:t>
      </w:r>
      <w:r>
        <w:rPr>
          <w:rFonts w:hint="eastAsia"/>
        </w:rPr>
        <w:t>退出</w:t>
      </w:r>
    </w:p>
    <w:p w:rsidR="0081452C" w:rsidRDefault="0081452C" w:rsidP="006E2428"/>
    <w:p w:rsidR="0081452C" w:rsidRDefault="0081452C" w:rsidP="006E2428">
      <w:r>
        <w:t xml:space="preserve">4.# </w:t>
      </w:r>
      <w:r>
        <w:rPr>
          <w:rFonts w:hint="eastAsia"/>
        </w:rPr>
        <w:t>更新源缓存</w:t>
      </w:r>
    </w:p>
    <w:p w:rsidR="0081452C" w:rsidRDefault="0081452C" w:rsidP="006E2428">
      <w:r>
        <w:t>sudo apt-get update</w:t>
      </w:r>
    </w:p>
    <w:p w:rsidR="0081452C" w:rsidRDefault="0081452C" w:rsidP="006E2428"/>
    <w:p w:rsidR="0081452C" w:rsidRDefault="0081452C" w:rsidP="006E2428">
      <w:r>
        <w:t>5.#</w:t>
      </w:r>
      <w:r>
        <w:rPr>
          <w:rFonts w:hint="eastAsia"/>
        </w:rPr>
        <w:t>安装中文支持环境</w:t>
      </w:r>
      <w:r>
        <w:t>(install Chinese support)</w:t>
      </w:r>
    </w:p>
    <w:p w:rsidR="0081452C" w:rsidRDefault="0081452C" w:rsidP="006E2428">
      <w:r>
        <w:rPr>
          <w:rFonts w:hint="eastAsia"/>
        </w:rPr>
        <w:t>命令：</w:t>
      </w:r>
      <w:r>
        <w:t>sudo apt-get install -y language-pack-zh-hant language-pack-zh-hans</w:t>
      </w:r>
    </w:p>
    <w:p w:rsidR="0081452C" w:rsidRDefault="0081452C" w:rsidP="00D63083">
      <w:pPr>
        <w:ind w:firstLineChars="300" w:firstLine="630"/>
      </w:pPr>
      <w:r>
        <w:t>export LANG "zh_CN.UTF-8"</w:t>
      </w:r>
    </w:p>
    <w:p w:rsidR="0081452C" w:rsidRDefault="0081452C" w:rsidP="006E2428"/>
    <w:p w:rsidR="0081452C" w:rsidRDefault="0081452C" w:rsidP="006E2428">
      <w:r>
        <w:t>6.#</w:t>
      </w:r>
      <w:r>
        <w:rPr>
          <w:rFonts w:hint="eastAsia"/>
        </w:rPr>
        <w:t>安装去依赖管理包工具</w:t>
      </w:r>
      <w:r>
        <w:t>(install aptitude)</w:t>
      </w:r>
    </w:p>
    <w:p w:rsidR="0081452C" w:rsidRDefault="0081452C" w:rsidP="006E2428">
      <w:r>
        <w:rPr>
          <w:rFonts w:hint="eastAsia"/>
        </w:rPr>
        <w:t>命令：</w:t>
      </w:r>
      <w:r>
        <w:t>sudo apt-get install -y aptitude</w:t>
      </w:r>
    </w:p>
    <w:p w:rsidR="0081452C" w:rsidRDefault="0081452C" w:rsidP="006E2428"/>
    <w:p w:rsidR="0081452C" w:rsidRDefault="0081452C" w:rsidP="006E2428">
      <w:r>
        <w:t>7.#</w:t>
      </w:r>
      <w:r>
        <w:rPr>
          <w:rFonts w:hint="eastAsia"/>
        </w:rPr>
        <w:t>安装基础工具</w:t>
      </w:r>
      <w:r>
        <w:t>(install basic tools)</w:t>
      </w:r>
    </w:p>
    <w:p w:rsidR="0081452C" w:rsidRDefault="0081452C" w:rsidP="006E2428">
      <w:r>
        <w:rPr>
          <w:rFonts w:hint="eastAsia"/>
        </w:rPr>
        <w:t>命令：</w:t>
      </w:r>
      <w:r>
        <w:t>sudo apt-get install -y -f wget vim python</w:t>
      </w:r>
    </w:p>
    <w:p w:rsidR="0081452C" w:rsidRDefault="0081452C" w:rsidP="006E2428"/>
    <w:p w:rsidR="0081452C" w:rsidRDefault="0081452C" w:rsidP="006E2428"/>
    <w:p w:rsidR="0081452C" w:rsidRPr="001F4B6D" w:rsidRDefault="0081452C" w:rsidP="006E2428">
      <w:pPr>
        <w:rPr>
          <w:sz w:val="36"/>
          <w:szCs w:val="36"/>
        </w:rPr>
      </w:pPr>
      <w:r w:rsidRPr="001F4B6D">
        <w:rPr>
          <w:rFonts w:hint="eastAsia"/>
          <w:sz w:val="36"/>
          <w:szCs w:val="36"/>
        </w:rPr>
        <w:t>安装开发语言环境：</w:t>
      </w:r>
    </w:p>
    <w:p w:rsidR="0081452C" w:rsidRPr="001F4B6D" w:rsidRDefault="0081452C" w:rsidP="006E242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1F4B6D">
        <w:rPr>
          <w:sz w:val="28"/>
          <w:szCs w:val="28"/>
        </w:rPr>
        <w:t>Python</w:t>
      </w:r>
      <w:r w:rsidRPr="001F4B6D">
        <w:rPr>
          <w:rFonts w:hint="eastAsia"/>
          <w:sz w:val="28"/>
          <w:szCs w:val="28"/>
        </w:rPr>
        <w:t>环境配置：</w:t>
      </w:r>
    </w:p>
    <w:p w:rsidR="0081452C" w:rsidRDefault="0081452C" w:rsidP="006E2428">
      <w:r>
        <w:t>(1)#</w:t>
      </w:r>
      <w:r>
        <w:rPr>
          <w:rFonts w:hint="eastAsia"/>
        </w:rPr>
        <w:t>安装</w:t>
      </w:r>
      <w:r>
        <w:t>pip</w:t>
      </w:r>
      <w:r>
        <w:rPr>
          <w:rFonts w:hint="eastAsia"/>
        </w:rPr>
        <w:t>管理包工具</w:t>
      </w:r>
      <w:r>
        <w:t>(install pip)</w:t>
      </w:r>
    </w:p>
    <w:p w:rsidR="0081452C" w:rsidRDefault="0081452C" w:rsidP="006E2428">
      <w:r>
        <w:rPr>
          <w:rFonts w:hint="eastAsia"/>
        </w:rPr>
        <w:t>命令：</w:t>
      </w:r>
      <w:r>
        <w:t>sudo wget https://bootstrap.pypa.io/get-pip.py;python get-pip.py;rm -f get-#pip.py</w:t>
      </w:r>
    </w:p>
    <w:p w:rsidR="0081452C" w:rsidRPr="003D34C2" w:rsidRDefault="0081452C" w:rsidP="006E2428"/>
    <w:p w:rsidR="0081452C" w:rsidRDefault="0081452C" w:rsidP="006E2428">
      <w:r>
        <w:t>(2)#</w:t>
      </w:r>
      <w:r>
        <w:rPr>
          <w:rFonts w:hint="eastAsia"/>
        </w:rPr>
        <w:t>安装</w:t>
      </w:r>
      <w:r>
        <w:t>python</w:t>
      </w:r>
      <w:r>
        <w:rPr>
          <w:rFonts w:hint="eastAsia"/>
        </w:rPr>
        <w:t>库</w:t>
      </w:r>
      <w:r>
        <w:t>(lxml requests)</w:t>
      </w:r>
    </w:p>
    <w:p w:rsidR="0081452C" w:rsidRDefault="0081452C" w:rsidP="006E2428">
      <w:r>
        <w:rPr>
          <w:rFonts w:hint="eastAsia"/>
        </w:rPr>
        <w:t>命令：</w:t>
      </w:r>
      <w:r>
        <w:t>pip install --upgrade lxml requests redis</w:t>
      </w:r>
    </w:p>
    <w:p w:rsidR="0081452C" w:rsidRDefault="0081452C" w:rsidP="006E2428"/>
    <w:p w:rsidR="0081452C" w:rsidRDefault="0081452C" w:rsidP="006E2428">
      <w:r>
        <w:t>(3)#</w:t>
      </w:r>
      <w:r>
        <w:rPr>
          <w:rFonts w:hint="eastAsia"/>
        </w:rPr>
        <w:t>安装爬虫环境</w:t>
      </w:r>
    </w:p>
    <w:p w:rsidR="0081452C" w:rsidRDefault="0081452C" w:rsidP="006E2428">
      <w:r>
        <w:rPr>
          <w:rFonts w:hint="eastAsia"/>
        </w:rPr>
        <w:t>命令：</w:t>
      </w:r>
      <w:r>
        <w:t>pip install wheel Scrapy pymongo requests celery -i http://#pypi.douban.com/simple --trusted-host pypi.douban.com</w:t>
      </w:r>
    </w:p>
    <w:p w:rsidR="0081452C" w:rsidRDefault="0081452C" w:rsidP="006E2428"/>
    <w:p w:rsidR="0081452C" w:rsidRDefault="0081452C" w:rsidP="006E2428"/>
    <w:p w:rsidR="0081452C" w:rsidRPr="00656FEC" w:rsidRDefault="0081452C" w:rsidP="006E242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56FEC">
        <w:rPr>
          <w:rFonts w:hint="eastAsia"/>
          <w:sz w:val="28"/>
          <w:szCs w:val="28"/>
        </w:rPr>
        <w:t>安装</w:t>
      </w:r>
      <w:r w:rsidRPr="00656FEC">
        <w:rPr>
          <w:sz w:val="28"/>
          <w:szCs w:val="28"/>
        </w:rPr>
        <w:t>jdk1.8</w:t>
      </w:r>
      <w:r>
        <w:rPr>
          <w:rFonts w:hint="eastAsia"/>
          <w:sz w:val="28"/>
          <w:szCs w:val="28"/>
        </w:rPr>
        <w:t>：</w:t>
      </w:r>
    </w:p>
    <w:p w:rsidR="0081452C" w:rsidRDefault="0081452C" w:rsidP="006E2428">
      <w:r>
        <w:t>(1)</w:t>
      </w:r>
      <w:r>
        <w:rPr>
          <w:rFonts w:hint="eastAsia"/>
        </w:rPr>
        <w:t>下载好</w:t>
      </w:r>
      <w:r>
        <w:t>jdk</w:t>
      </w:r>
      <w:r>
        <w:rPr>
          <w:rFonts w:hint="eastAsia"/>
        </w:rPr>
        <w:t>包</w:t>
      </w:r>
    </w:p>
    <w:p w:rsidR="0081452C" w:rsidRDefault="0081452C" w:rsidP="006E2428">
      <w:r>
        <w:t>(2)</w:t>
      </w:r>
      <w:r>
        <w:rPr>
          <w:rFonts w:hint="eastAsia"/>
        </w:rPr>
        <w:t>命令：</w:t>
      </w:r>
      <w:r>
        <w:t>tar –xvf jdk1.8xxx.</w:t>
      </w:r>
      <w:r w:rsidRPr="00DE5A2E">
        <w:rPr>
          <w:szCs w:val="21"/>
        </w:rPr>
        <w:t xml:space="preserve"> </w:t>
      </w:r>
      <w:r w:rsidRPr="007C3219">
        <w:rPr>
          <w:szCs w:val="21"/>
        </w:rPr>
        <w:t>tar.gz</w:t>
      </w:r>
    </w:p>
    <w:p w:rsidR="0081452C" w:rsidRDefault="0081452C" w:rsidP="006E2428">
      <w:r>
        <w:t>(3)</w:t>
      </w:r>
      <w:r>
        <w:rPr>
          <w:rFonts w:hint="eastAsia"/>
        </w:rPr>
        <w:t>命令：</w:t>
      </w:r>
      <w:r>
        <w:t>mv -r jdk1.8xx/ /opt/jdk1.8</w:t>
      </w:r>
    </w:p>
    <w:p w:rsidR="0081452C" w:rsidRDefault="0081452C" w:rsidP="006E2428">
      <w:r>
        <w:t>(4)</w:t>
      </w:r>
      <w:r>
        <w:rPr>
          <w:rFonts w:hint="eastAsia"/>
        </w:rPr>
        <w:t>命令：</w:t>
      </w:r>
      <w:r>
        <w:t>vim /etc/profile</w:t>
      </w:r>
    </w:p>
    <w:p w:rsidR="0081452C" w:rsidRDefault="0081452C" w:rsidP="006E2428">
      <w:r>
        <w:t>(5)</w:t>
      </w:r>
      <w:r>
        <w:rPr>
          <w:rFonts w:hint="eastAsia"/>
        </w:rPr>
        <w:t>添加如下内容：</w:t>
      </w:r>
    </w:p>
    <w:p w:rsidR="0081452C" w:rsidRDefault="0081452C" w:rsidP="006E2428">
      <w:r>
        <w:t>export JAVA_HOME=/opt/jdk1.8</w:t>
      </w:r>
    </w:p>
    <w:p w:rsidR="0081452C" w:rsidRDefault="0081452C" w:rsidP="006E2428">
      <w:r>
        <w:t>export PATH=$PATH:$JAVA_HOME/bin</w:t>
      </w:r>
    </w:p>
    <w:p w:rsidR="0081452C" w:rsidRDefault="0081452C" w:rsidP="006E2428"/>
    <w:p w:rsidR="0081452C" w:rsidRPr="00700734" w:rsidRDefault="0081452C" w:rsidP="006E2428">
      <w:pPr>
        <w:rPr>
          <w:sz w:val="36"/>
          <w:szCs w:val="36"/>
        </w:rPr>
      </w:pPr>
      <w:r w:rsidRPr="00700734">
        <w:rPr>
          <w:rFonts w:hint="eastAsia"/>
          <w:sz w:val="36"/>
          <w:szCs w:val="36"/>
        </w:rPr>
        <w:t>安装集成管理环境：</w:t>
      </w:r>
    </w:p>
    <w:p w:rsidR="0081452C" w:rsidRDefault="0081452C" w:rsidP="006E2428">
      <w:r>
        <w:t>1.</w:t>
      </w:r>
      <w:r>
        <w:rPr>
          <w:rFonts w:hint="eastAsia"/>
        </w:rPr>
        <w:t>安装</w:t>
      </w:r>
      <w:r>
        <w:t>apache-maven</w:t>
      </w:r>
    </w:p>
    <w:p w:rsidR="0081452C" w:rsidRDefault="0081452C" w:rsidP="006E2428">
      <w:r>
        <w:t>(1)</w:t>
      </w:r>
      <w:r>
        <w:rPr>
          <w:rFonts w:hint="eastAsia"/>
        </w:rPr>
        <w:t>下载好</w:t>
      </w:r>
      <w:r>
        <w:t>maven</w:t>
      </w:r>
      <w:r>
        <w:rPr>
          <w:rFonts w:hint="eastAsia"/>
        </w:rPr>
        <w:t>包</w:t>
      </w:r>
    </w:p>
    <w:p w:rsidR="0081452C" w:rsidRDefault="0081452C" w:rsidP="006E2428">
      <w:r>
        <w:t>(2)</w:t>
      </w:r>
      <w:r>
        <w:rPr>
          <w:rFonts w:hint="eastAsia"/>
        </w:rPr>
        <w:t>命令：</w:t>
      </w:r>
      <w:r>
        <w:t>tar –xvf apache-maven-xxxx</w:t>
      </w:r>
      <w:r w:rsidRPr="007C3219">
        <w:rPr>
          <w:szCs w:val="21"/>
        </w:rPr>
        <w:t>.tar.gz</w:t>
      </w:r>
    </w:p>
    <w:p w:rsidR="0081452C" w:rsidRDefault="0081452C" w:rsidP="006E2428">
      <w:r>
        <w:t>(3)</w:t>
      </w:r>
      <w:r>
        <w:rPr>
          <w:rFonts w:hint="eastAsia"/>
        </w:rPr>
        <w:t>命令：</w:t>
      </w:r>
      <w:r>
        <w:t>mv –r apache-maven-xxxx/ /opt/apache-maven</w:t>
      </w:r>
    </w:p>
    <w:p w:rsidR="0081452C" w:rsidRDefault="0081452C" w:rsidP="006E2428">
      <w:r>
        <w:t>(4)</w:t>
      </w:r>
      <w:r>
        <w:rPr>
          <w:rFonts w:hint="eastAsia"/>
        </w:rPr>
        <w:t>命令：</w:t>
      </w:r>
      <w:r>
        <w:t>vim /etc/profile</w:t>
      </w:r>
    </w:p>
    <w:p w:rsidR="0081452C" w:rsidRDefault="0081452C" w:rsidP="006E2428">
      <w:r>
        <w:t>(5)</w:t>
      </w:r>
      <w:r>
        <w:rPr>
          <w:rFonts w:hint="eastAsia"/>
        </w:rPr>
        <w:t>添加如下内容：</w:t>
      </w:r>
    </w:p>
    <w:p w:rsidR="0081452C" w:rsidRDefault="0081452C" w:rsidP="006E2428">
      <w:r>
        <w:t>export MAVEN_HOME=/opt/apache-maven</w:t>
      </w:r>
    </w:p>
    <w:p w:rsidR="0081452C" w:rsidRDefault="0081452C" w:rsidP="00656FEC">
      <w:r>
        <w:t>export PATH=$PATH:$MAVEN_HOME/bin</w:t>
      </w:r>
    </w:p>
    <w:p w:rsidR="0081452C" w:rsidRPr="00431213" w:rsidRDefault="0081452C" w:rsidP="00656FEC">
      <w:r w:rsidRPr="00431213">
        <w:t>export MAVEN_OPTS="-Xmx2g -XX:MaxPermSize=512M -XX:ReservedCodeCacheSize=512m"</w:t>
      </w:r>
    </w:p>
    <w:p w:rsidR="0081452C" w:rsidRDefault="0081452C" w:rsidP="00656FEC"/>
    <w:p w:rsidR="0081452C" w:rsidRPr="00700734" w:rsidRDefault="0081452C" w:rsidP="00656FEC">
      <w:pPr>
        <w:rPr>
          <w:sz w:val="36"/>
          <w:szCs w:val="36"/>
        </w:rPr>
      </w:pPr>
      <w:r w:rsidRPr="00700734">
        <w:rPr>
          <w:rFonts w:hint="eastAsia"/>
          <w:sz w:val="36"/>
          <w:szCs w:val="36"/>
        </w:rPr>
        <w:t>安装集成发布环境：</w:t>
      </w:r>
    </w:p>
    <w:p w:rsidR="0081452C" w:rsidRDefault="0081452C" w:rsidP="006E2428">
      <w:r>
        <w:t>1.Docker</w:t>
      </w:r>
      <w:r>
        <w:rPr>
          <w:rFonts w:hint="eastAsia"/>
        </w:rPr>
        <w:t>配置安装：</w:t>
      </w:r>
    </w:p>
    <w:p w:rsidR="0081452C" w:rsidRDefault="0081452C" w:rsidP="006E2428">
      <w:r>
        <w:t>(1)</w:t>
      </w:r>
      <w:bookmarkStart w:id="0" w:name="OLE_LINK1"/>
      <w:bookmarkStart w:id="1" w:name="OLE_LINK2"/>
      <w:r>
        <w:rPr>
          <w:rFonts w:hint="eastAsia"/>
        </w:rPr>
        <w:t>命令：</w:t>
      </w:r>
      <w:bookmarkEnd w:id="0"/>
      <w:bookmarkEnd w:id="1"/>
      <w:r>
        <w:t xml:space="preserve">sudo </w:t>
      </w:r>
      <w:r w:rsidRPr="001F3432">
        <w:t>apt-get install docker.io</w:t>
      </w:r>
    </w:p>
    <w:p w:rsidR="0081452C" w:rsidRDefault="0081452C" w:rsidP="00700734">
      <w:r>
        <w:t>(2)</w:t>
      </w:r>
      <w:r>
        <w:rPr>
          <w:rFonts w:hint="eastAsia"/>
        </w:rPr>
        <w:t>命令：</w:t>
      </w:r>
      <w:r w:rsidRPr="001F3432">
        <w:t>service docker.io status</w:t>
      </w:r>
    </w:p>
    <w:p w:rsidR="0081452C" w:rsidRDefault="0081452C" w:rsidP="00700734">
      <w:r>
        <w:t>(3)</w:t>
      </w:r>
      <w:r>
        <w:rPr>
          <w:rFonts w:hint="eastAsia"/>
        </w:rPr>
        <w:t>命令：</w:t>
      </w:r>
      <w:r w:rsidRPr="00AA6D5C">
        <w:t>service docker.io start</w:t>
      </w:r>
    </w:p>
    <w:p w:rsidR="0081452C" w:rsidRDefault="0081452C" w:rsidP="00044BD9"/>
    <w:p w:rsidR="0081452C" w:rsidRDefault="0081452C" w:rsidP="00044BD9">
      <w:r>
        <w:t>2.Docker-compose</w:t>
      </w:r>
      <w:r>
        <w:rPr>
          <w:rFonts w:hint="eastAsia"/>
        </w:rPr>
        <w:t>安装：</w:t>
      </w:r>
    </w:p>
    <w:p w:rsidR="0081452C" w:rsidRDefault="0081452C" w:rsidP="00377FE0">
      <w:pPr>
        <w:jc w:val="left"/>
      </w:pPr>
      <w:r w:rsidRPr="00044BD9">
        <w:t>(1)</w:t>
      </w:r>
      <w:r w:rsidRPr="00044BD9">
        <w:rPr>
          <w:rFonts w:hint="eastAsia"/>
        </w:rPr>
        <w:t>命令：</w:t>
      </w:r>
    </w:p>
    <w:p w:rsidR="0081452C" w:rsidRDefault="0081452C" w:rsidP="00377FE0">
      <w:pPr>
        <w:jc w:val="left"/>
      </w:pPr>
      <w:r>
        <w:t>curl -L https://get.daocloud.io/docker/compose/releases/download/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1.13.0</w:t>
        </w:r>
      </w:smartTag>
      <w:r>
        <w:t>/docker-compose-`uname -s`-`uname -m` &gt; /usr/local/bin/docker-compose</w:t>
      </w:r>
    </w:p>
    <w:p w:rsidR="0081452C" w:rsidRPr="00044BD9" w:rsidRDefault="0081452C" w:rsidP="00044BD9">
      <w:pPr>
        <w:jc w:val="left"/>
      </w:pPr>
      <w:r>
        <w:t>(2)</w:t>
      </w:r>
      <w:r>
        <w:rPr>
          <w:rFonts w:hint="eastAsia"/>
        </w:rPr>
        <w:t>命令：</w:t>
      </w:r>
      <w:r>
        <w:t xml:space="preserve">chmod +x /usr/local/bin/docker-compose </w:t>
      </w:r>
    </w:p>
    <w:p w:rsidR="0081452C" w:rsidRDefault="0081452C" w:rsidP="00044BD9"/>
    <w:p w:rsidR="0081452C" w:rsidRDefault="0081452C" w:rsidP="00044BD9">
      <w:pPr>
        <w:rPr>
          <w:sz w:val="36"/>
          <w:szCs w:val="36"/>
        </w:rPr>
      </w:pPr>
      <w:r w:rsidRPr="00AA6A66">
        <w:rPr>
          <w:rFonts w:hint="eastAsia"/>
          <w:sz w:val="36"/>
          <w:szCs w:val="36"/>
        </w:rPr>
        <w:t>安装分布式数据库：</w:t>
      </w:r>
    </w:p>
    <w:p w:rsidR="0081452C" w:rsidRDefault="0081452C" w:rsidP="00AA6A66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安装</w:t>
      </w:r>
      <w:r>
        <w:rPr>
          <w:szCs w:val="21"/>
        </w:rPr>
        <w:t>redis</w:t>
      </w:r>
      <w:r>
        <w:rPr>
          <w:rFonts w:hint="eastAsia"/>
          <w:szCs w:val="21"/>
        </w:rPr>
        <w:t>数据库</w:t>
      </w:r>
    </w:p>
    <w:p w:rsidR="0081452C" w:rsidRPr="00AA6A66" w:rsidRDefault="0081452C" w:rsidP="00AA6A66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命令：</w:t>
      </w:r>
      <w:r w:rsidRPr="00AA6A66">
        <w:rPr>
          <w:szCs w:val="21"/>
        </w:rPr>
        <w:t>sudo apt-get update</w:t>
      </w:r>
    </w:p>
    <w:p w:rsidR="0081452C" w:rsidRDefault="0081452C" w:rsidP="00AA6A66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命令：</w:t>
      </w:r>
      <w:r w:rsidRPr="00AA6A66">
        <w:rPr>
          <w:szCs w:val="21"/>
        </w:rPr>
        <w:t>sudo apt-get install redis-server</w:t>
      </w:r>
    </w:p>
    <w:p w:rsidR="0081452C" w:rsidRDefault="0081452C" w:rsidP="00AA6A66">
      <w:pPr>
        <w:rPr>
          <w:szCs w:val="21"/>
        </w:rPr>
      </w:pPr>
    </w:p>
    <w:p w:rsidR="0081452C" w:rsidRDefault="0081452C" w:rsidP="00AA6A66">
      <w:pPr>
        <w:rPr>
          <w:sz w:val="36"/>
          <w:szCs w:val="36"/>
        </w:rPr>
      </w:pPr>
      <w:r w:rsidRPr="00A856CB">
        <w:rPr>
          <w:rFonts w:hint="eastAsia"/>
          <w:sz w:val="36"/>
          <w:szCs w:val="36"/>
        </w:rPr>
        <w:t>安装分布式计算分析环境</w:t>
      </w:r>
      <w:r>
        <w:rPr>
          <w:rFonts w:hint="eastAsia"/>
          <w:sz w:val="36"/>
          <w:szCs w:val="36"/>
        </w:rPr>
        <w:t>：</w:t>
      </w:r>
    </w:p>
    <w:p w:rsidR="0081452C" w:rsidRDefault="0081452C" w:rsidP="00AA6A66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安装</w:t>
      </w:r>
      <w:r>
        <w:rPr>
          <w:szCs w:val="21"/>
        </w:rPr>
        <w:t>hadoop</w:t>
      </w:r>
      <w:r>
        <w:rPr>
          <w:rFonts w:hint="eastAsia"/>
          <w:szCs w:val="21"/>
        </w:rPr>
        <w:t>和</w:t>
      </w:r>
      <w:r>
        <w:rPr>
          <w:szCs w:val="21"/>
        </w:rPr>
        <w:t>yarn</w:t>
      </w:r>
    </w:p>
    <w:p w:rsidR="0081452C" w:rsidRDefault="0081452C" w:rsidP="00AA6A66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下载</w:t>
      </w:r>
      <w:r>
        <w:rPr>
          <w:szCs w:val="21"/>
        </w:rPr>
        <w:t>hadoop</w:t>
      </w:r>
    </w:p>
    <w:p w:rsidR="0081452C" w:rsidRDefault="0081452C" w:rsidP="00AA6A66">
      <w:pPr>
        <w:rPr>
          <w:szCs w:val="21"/>
        </w:rPr>
      </w:pPr>
      <w:r>
        <w:rPr>
          <w:rFonts w:hint="eastAsia"/>
          <w:szCs w:val="21"/>
        </w:rPr>
        <w:t>命令：</w:t>
      </w:r>
      <w:r w:rsidRPr="007C3219">
        <w:rPr>
          <w:szCs w:val="21"/>
        </w:rPr>
        <w:t xml:space="preserve">wget </w:t>
      </w:r>
      <w:hyperlink r:id="rId7" w:history="1">
        <w:r w:rsidRPr="003260F9">
          <w:rPr>
            <w:rStyle w:val="Hyperlink"/>
            <w:szCs w:val="21"/>
          </w:rPr>
          <w:t>http://mirrors.hust.edu.cn/apache/hadoop/common/hadoop-2.7.3/hadoop-2.7.3.tar.gz</w:t>
        </w:r>
      </w:hyperlink>
    </w:p>
    <w:p w:rsidR="0081452C" w:rsidRDefault="0081452C" w:rsidP="00AA6A66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命令：</w:t>
      </w:r>
      <w:r>
        <w:rPr>
          <w:szCs w:val="21"/>
        </w:rPr>
        <w:t xml:space="preserve">tar –xvf </w:t>
      </w:r>
      <w:r w:rsidRPr="00DE5A2E">
        <w:rPr>
          <w:szCs w:val="21"/>
        </w:rPr>
        <w:t>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E5A2E">
          <w:rPr>
            <w:szCs w:val="21"/>
          </w:rPr>
          <w:t>2.7.3</w:t>
        </w:r>
      </w:smartTag>
      <w:r w:rsidRPr="00DE5A2E">
        <w:rPr>
          <w:szCs w:val="21"/>
        </w:rPr>
        <w:t>.tar.gz</w:t>
      </w:r>
    </w:p>
    <w:p w:rsidR="0081452C" w:rsidRDefault="0081452C" w:rsidP="00AA6A66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命令：</w:t>
      </w:r>
      <w:r>
        <w:rPr>
          <w:szCs w:val="21"/>
        </w:rPr>
        <w:t>mv –r 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2.7.3</w:t>
        </w:r>
      </w:smartTag>
      <w:r>
        <w:rPr>
          <w:szCs w:val="21"/>
        </w:rPr>
        <w:t>/ /opt/</w:t>
      </w:r>
    </w:p>
    <w:p w:rsidR="0081452C" w:rsidRDefault="0081452C" w:rsidP="00AA6A66">
      <w:pPr>
        <w:rPr>
          <w:szCs w:val="21"/>
        </w:rPr>
      </w:pPr>
      <w:r>
        <w:rPr>
          <w:szCs w:val="21"/>
        </w:rPr>
        <w:t>(4)</w:t>
      </w:r>
      <w:r>
        <w:rPr>
          <w:rFonts w:hint="eastAsia"/>
          <w:szCs w:val="21"/>
        </w:rPr>
        <w:t>配置</w:t>
      </w:r>
      <w:r>
        <w:rPr>
          <w:szCs w:val="21"/>
        </w:rPr>
        <w:t>hadoop</w:t>
      </w:r>
    </w:p>
    <w:p w:rsidR="0081452C" w:rsidRDefault="0081452C" w:rsidP="00AA6A66">
      <w:pPr>
        <w:rPr>
          <w:szCs w:val="21"/>
        </w:rPr>
      </w:pPr>
      <w:r>
        <w:rPr>
          <w:rFonts w:hint="eastAsia"/>
          <w:szCs w:val="21"/>
        </w:rPr>
        <w:t>命令：</w:t>
      </w:r>
      <w:r>
        <w:rPr>
          <w:szCs w:val="21"/>
        </w:rPr>
        <w:t>vim /etc/profile</w:t>
      </w:r>
    </w:p>
    <w:p w:rsidR="0081452C" w:rsidRDefault="0081452C" w:rsidP="00AA6A66">
      <w:pPr>
        <w:rPr>
          <w:szCs w:val="21"/>
        </w:rPr>
      </w:pPr>
      <w:r>
        <w:rPr>
          <w:rFonts w:hint="eastAsia"/>
          <w:szCs w:val="21"/>
        </w:rPr>
        <w:t>添加如下内容：</w:t>
      </w:r>
    </w:p>
    <w:p w:rsidR="0081452C" w:rsidRDefault="0081452C" w:rsidP="00AA6A66">
      <w:pPr>
        <w:rPr>
          <w:szCs w:val="21"/>
        </w:rPr>
      </w:pPr>
      <w:r>
        <w:rPr>
          <w:szCs w:val="21"/>
        </w:rPr>
        <w:t xml:space="preserve">export </w:t>
      </w:r>
      <w:r w:rsidRPr="009142DD">
        <w:rPr>
          <w:szCs w:val="21"/>
        </w:rPr>
        <w:t>HADOOP_HOME="/opt/hadoop-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142DD">
          <w:rPr>
            <w:szCs w:val="21"/>
          </w:rPr>
          <w:t>2.7.3</w:t>
        </w:r>
      </w:smartTag>
      <w:r w:rsidRPr="009142DD">
        <w:rPr>
          <w:szCs w:val="21"/>
        </w:rPr>
        <w:t>"</w:t>
      </w:r>
    </w:p>
    <w:p w:rsidR="0081452C" w:rsidRPr="009142DD" w:rsidRDefault="0081452C" w:rsidP="009142DD">
      <w:pPr>
        <w:rPr>
          <w:szCs w:val="21"/>
        </w:rPr>
      </w:pPr>
      <w:r w:rsidRPr="009142DD">
        <w:rPr>
          <w:szCs w:val="21"/>
        </w:rPr>
        <w:t>export HADOOP_COMMON_LIB_NATIVE_DIR=$HADOOP_HOME/lib/native</w:t>
      </w:r>
    </w:p>
    <w:p w:rsidR="0081452C" w:rsidRDefault="0081452C" w:rsidP="000102C9">
      <w:pPr>
        <w:rPr>
          <w:szCs w:val="21"/>
        </w:rPr>
      </w:pPr>
      <w:r>
        <w:rPr>
          <w:szCs w:val="21"/>
        </w:rPr>
        <w:t xml:space="preserve">export </w:t>
      </w:r>
      <w:r w:rsidRPr="009142DD">
        <w:rPr>
          <w:szCs w:val="21"/>
        </w:rPr>
        <w:t>HADOOP_OPTS="-Djava.library.path=$HADOOP_HOME/lib:$HADOOP_COMMON_LIB_NATIVE_DIR"</w:t>
      </w:r>
    </w:p>
    <w:p w:rsidR="0081452C" w:rsidRDefault="0081452C" w:rsidP="009142DD">
      <w:pPr>
        <w:rPr>
          <w:szCs w:val="21"/>
        </w:rPr>
      </w:pPr>
      <w:r w:rsidRPr="009142DD">
        <w:rPr>
          <w:szCs w:val="21"/>
        </w:rPr>
        <w:t>export HADOOP_CONF_DIR=$HADOOP_HOME/etc/hadoop</w:t>
      </w:r>
    </w:p>
    <w:p w:rsidR="0081452C" w:rsidRDefault="0081452C" w:rsidP="009142DD">
      <w:pPr>
        <w:rPr>
          <w:szCs w:val="21"/>
        </w:rPr>
      </w:pPr>
      <w:r w:rsidRPr="000102C9">
        <w:rPr>
          <w:szCs w:val="21"/>
        </w:rPr>
        <w:t>export YARN_CONF_DIR=$HADOOP_HOME/etc/hadoop</w:t>
      </w:r>
    </w:p>
    <w:p w:rsidR="0081452C" w:rsidRDefault="0081452C" w:rsidP="009142DD">
      <w:pPr>
        <w:rPr>
          <w:szCs w:val="21"/>
        </w:rPr>
      </w:pPr>
      <w:r>
        <w:rPr>
          <w:szCs w:val="21"/>
        </w:rPr>
        <w:t>export PATH=$PATH:</w:t>
      </w:r>
      <w:r w:rsidRPr="000102C9">
        <w:t xml:space="preserve"> </w:t>
      </w:r>
      <w:r w:rsidRPr="000102C9">
        <w:rPr>
          <w:szCs w:val="21"/>
        </w:rPr>
        <w:t>$HADOOP_HOME/bin:$HADOOP_HOME/sbin</w:t>
      </w:r>
    </w:p>
    <w:p w:rsidR="0081452C" w:rsidRDefault="0081452C" w:rsidP="009142DD">
      <w:pPr>
        <w:rPr>
          <w:szCs w:val="21"/>
        </w:rPr>
      </w:pPr>
      <w:r>
        <w:rPr>
          <w:szCs w:val="21"/>
        </w:rPr>
        <w:t>(5)</w:t>
      </w:r>
      <w:r>
        <w:rPr>
          <w:rFonts w:hint="eastAsia"/>
          <w:szCs w:val="21"/>
        </w:rPr>
        <w:t>命令：</w:t>
      </w:r>
      <w:r>
        <w:rPr>
          <w:szCs w:val="21"/>
        </w:rPr>
        <w:t>vim 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2.7.3</w:t>
        </w:r>
      </w:smartTag>
      <w:r>
        <w:rPr>
          <w:szCs w:val="21"/>
        </w:rPr>
        <w:t>/etc/hadoop/core-site.xml</w:t>
      </w:r>
    </w:p>
    <w:p w:rsidR="0081452C" w:rsidRDefault="0081452C" w:rsidP="009142DD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configuration</w:t>
      </w:r>
      <w:r>
        <w:rPr>
          <w:rFonts w:hint="eastAsia"/>
          <w:szCs w:val="21"/>
        </w:rPr>
        <w:t>节点下添加</w:t>
      </w:r>
      <w:r>
        <w:rPr>
          <w:szCs w:val="21"/>
        </w:rPr>
        <w:t>:</w:t>
      </w:r>
    </w:p>
    <w:p w:rsidR="0081452C" w:rsidRPr="00A5327F" w:rsidRDefault="0081452C" w:rsidP="00A5327F">
      <w:pPr>
        <w:rPr>
          <w:szCs w:val="21"/>
        </w:rPr>
      </w:pPr>
      <w:r w:rsidRPr="00A5327F">
        <w:rPr>
          <w:szCs w:val="21"/>
        </w:rPr>
        <w:t xml:space="preserve">    &lt;property&gt;</w:t>
      </w:r>
    </w:p>
    <w:p w:rsidR="0081452C" w:rsidRPr="00A5327F" w:rsidRDefault="0081452C" w:rsidP="00A5327F">
      <w:pPr>
        <w:rPr>
          <w:szCs w:val="21"/>
        </w:rPr>
      </w:pPr>
      <w:r w:rsidRPr="00A5327F">
        <w:rPr>
          <w:szCs w:val="21"/>
        </w:rPr>
        <w:t xml:space="preserve">            &lt;name&gt;fs.defaultFS&lt;/name&gt;</w:t>
      </w:r>
    </w:p>
    <w:p w:rsidR="0081452C" w:rsidRPr="00A5327F" w:rsidRDefault="0081452C" w:rsidP="00A5327F">
      <w:pPr>
        <w:rPr>
          <w:szCs w:val="21"/>
        </w:rPr>
      </w:pPr>
      <w:r w:rsidRPr="00A5327F">
        <w:rPr>
          <w:szCs w:val="21"/>
        </w:rPr>
        <w:t xml:space="preserve">            &lt;value&gt;hdfs://master:9000&lt;/value&gt;</w:t>
      </w:r>
    </w:p>
    <w:p w:rsidR="0081452C" w:rsidRPr="00A5327F" w:rsidRDefault="0081452C" w:rsidP="00A5327F">
      <w:pPr>
        <w:rPr>
          <w:szCs w:val="21"/>
        </w:rPr>
      </w:pPr>
      <w:r w:rsidRPr="00A5327F">
        <w:rPr>
          <w:szCs w:val="21"/>
        </w:rPr>
        <w:t xml:space="preserve">    &lt;/property&gt;</w:t>
      </w:r>
    </w:p>
    <w:p w:rsidR="0081452C" w:rsidRPr="00A5327F" w:rsidRDefault="0081452C" w:rsidP="00A5327F">
      <w:pPr>
        <w:rPr>
          <w:szCs w:val="21"/>
        </w:rPr>
      </w:pPr>
      <w:r w:rsidRPr="00A5327F">
        <w:rPr>
          <w:szCs w:val="21"/>
        </w:rPr>
        <w:t xml:space="preserve">    &lt;property&gt;</w:t>
      </w:r>
    </w:p>
    <w:p w:rsidR="0081452C" w:rsidRPr="00A5327F" w:rsidRDefault="0081452C" w:rsidP="00A5327F">
      <w:pPr>
        <w:rPr>
          <w:szCs w:val="21"/>
        </w:rPr>
      </w:pPr>
      <w:r w:rsidRPr="00A5327F">
        <w:rPr>
          <w:szCs w:val="21"/>
        </w:rPr>
        <w:t xml:space="preserve">     &lt;name&gt;io.file.buffer.size&lt;/name&gt;</w:t>
      </w:r>
    </w:p>
    <w:p w:rsidR="0081452C" w:rsidRPr="00A5327F" w:rsidRDefault="0081452C" w:rsidP="00A5327F">
      <w:pPr>
        <w:rPr>
          <w:szCs w:val="21"/>
        </w:rPr>
      </w:pPr>
      <w:r w:rsidRPr="00A5327F">
        <w:rPr>
          <w:szCs w:val="21"/>
        </w:rPr>
        <w:t xml:space="preserve">     &lt;value&gt;131072&lt;/value&gt;</w:t>
      </w:r>
    </w:p>
    <w:p w:rsidR="0081452C" w:rsidRPr="00A5327F" w:rsidRDefault="0081452C" w:rsidP="00A5327F">
      <w:pPr>
        <w:rPr>
          <w:szCs w:val="21"/>
        </w:rPr>
      </w:pPr>
      <w:r w:rsidRPr="00A5327F">
        <w:rPr>
          <w:szCs w:val="21"/>
        </w:rPr>
        <w:t xml:space="preserve">   &lt;/property&gt;</w:t>
      </w:r>
    </w:p>
    <w:p w:rsidR="0081452C" w:rsidRPr="00A5327F" w:rsidRDefault="0081452C" w:rsidP="00A5327F">
      <w:pPr>
        <w:rPr>
          <w:szCs w:val="21"/>
        </w:rPr>
      </w:pPr>
      <w:r w:rsidRPr="00A5327F">
        <w:rPr>
          <w:szCs w:val="21"/>
        </w:rPr>
        <w:t xml:space="preserve">    &lt;property&gt;</w:t>
      </w:r>
    </w:p>
    <w:p w:rsidR="0081452C" w:rsidRPr="00A5327F" w:rsidRDefault="0081452C" w:rsidP="00A5327F">
      <w:pPr>
        <w:rPr>
          <w:szCs w:val="21"/>
        </w:rPr>
      </w:pPr>
      <w:r w:rsidRPr="00A5327F">
        <w:rPr>
          <w:szCs w:val="21"/>
        </w:rPr>
        <w:t xml:space="preserve">            &lt;name&gt;hadoop.tmp.dir&lt;/name&gt;</w:t>
      </w:r>
    </w:p>
    <w:p w:rsidR="0081452C" w:rsidRPr="00A5327F" w:rsidRDefault="0081452C" w:rsidP="00A5327F">
      <w:pPr>
        <w:rPr>
          <w:szCs w:val="21"/>
        </w:rPr>
      </w:pPr>
      <w:r w:rsidRPr="00A5327F">
        <w:rPr>
          <w:szCs w:val="21"/>
        </w:rPr>
        <w:t xml:space="preserve">            &lt;value&gt;/opt/hadoop-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5327F">
          <w:rPr>
            <w:szCs w:val="21"/>
          </w:rPr>
          <w:t>2.7.3</w:t>
        </w:r>
      </w:smartTag>
      <w:r w:rsidRPr="00A5327F">
        <w:rPr>
          <w:szCs w:val="21"/>
        </w:rPr>
        <w:t>/tmp&lt;/value&gt;</w:t>
      </w:r>
    </w:p>
    <w:p w:rsidR="0081452C" w:rsidRDefault="0081452C" w:rsidP="00B730CA">
      <w:pPr>
        <w:ind w:firstLine="435"/>
        <w:rPr>
          <w:szCs w:val="21"/>
        </w:rPr>
      </w:pPr>
      <w:r w:rsidRPr="00A5327F">
        <w:rPr>
          <w:szCs w:val="21"/>
        </w:rPr>
        <w:t>&lt;/property&gt;</w:t>
      </w:r>
    </w:p>
    <w:p w:rsidR="0081452C" w:rsidRDefault="0081452C" w:rsidP="00B730CA">
      <w:pPr>
        <w:rPr>
          <w:szCs w:val="21"/>
        </w:rPr>
      </w:pPr>
      <w:r>
        <w:rPr>
          <w:szCs w:val="21"/>
        </w:rPr>
        <w:t>(6)</w:t>
      </w:r>
      <w:r>
        <w:rPr>
          <w:rFonts w:hint="eastAsia"/>
          <w:szCs w:val="21"/>
        </w:rPr>
        <w:t>命令：</w:t>
      </w:r>
      <w:r>
        <w:rPr>
          <w:szCs w:val="21"/>
        </w:rPr>
        <w:t>vim 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2.7.3</w:t>
        </w:r>
      </w:smartTag>
      <w:r>
        <w:rPr>
          <w:szCs w:val="21"/>
        </w:rPr>
        <w:t>/etc/hadoop/hdfs-site.xml</w:t>
      </w:r>
    </w:p>
    <w:p w:rsidR="0081452C" w:rsidRDefault="0081452C" w:rsidP="00B730CA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configuration</w:t>
      </w:r>
      <w:r>
        <w:rPr>
          <w:rFonts w:hint="eastAsia"/>
          <w:szCs w:val="21"/>
        </w:rPr>
        <w:t>节点下添加</w:t>
      </w:r>
      <w:r>
        <w:rPr>
          <w:szCs w:val="21"/>
        </w:rPr>
        <w:t>: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&lt;property&gt;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  &lt;name&gt;dfs.namenode.secondary.http-address&lt;/name&gt;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  &lt;value&gt;master:50090&lt;/value&gt;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&lt;/property&gt;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&lt;property&gt;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  &lt;name&gt;dfs.replication&lt;/name&gt;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  &lt;value&gt;2&lt;/value&gt;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&lt;/property&gt;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&lt;property&gt;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  &lt;name&gt;dfs.namenode.name.dir&lt;/name&gt;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  &lt;value&gt;file:/opt/hadoop-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100AA">
          <w:rPr>
            <w:szCs w:val="21"/>
          </w:rPr>
          <w:t>2.7.3</w:t>
        </w:r>
      </w:smartTag>
      <w:r w:rsidRPr="00A100AA">
        <w:rPr>
          <w:szCs w:val="21"/>
        </w:rPr>
        <w:t>/hdfs/name&lt;/value&gt;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&lt;/property&gt;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&lt;property&gt;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  &lt;name&gt;dfs.datanode.data.dir&lt;/name&gt;</w:t>
      </w:r>
    </w:p>
    <w:p w:rsidR="0081452C" w:rsidRPr="00A100AA" w:rsidRDefault="0081452C" w:rsidP="00A100AA">
      <w:pPr>
        <w:rPr>
          <w:szCs w:val="21"/>
        </w:rPr>
      </w:pPr>
      <w:r w:rsidRPr="00A100AA">
        <w:rPr>
          <w:szCs w:val="21"/>
        </w:rPr>
        <w:t xml:space="preserve">      &lt;value&gt;file:/opt/hadoop-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100AA">
          <w:rPr>
            <w:szCs w:val="21"/>
          </w:rPr>
          <w:t>2.7.3</w:t>
        </w:r>
      </w:smartTag>
      <w:r w:rsidRPr="00A100AA">
        <w:rPr>
          <w:szCs w:val="21"/>
        </w:rPr>
        <w:t>/hdfs/data&lt;/value&gt;</w:t>
      </w:r>
    </w:p>
    <w:p w:rsidR="0081452C" w:rsidRDefault="0081452C" w:rsidP="000F3BAE">
      <w:pPr>
        <w:ind w:firstLine="435"/>
        <w:rPr>
          <w:szCs w:val="21"/>
        </w:rPr>
      </w:pPr>
      <w:r w:rsidRPr="00A100AA">
        <w:rPr>
          <w:szCs w:val="21"/>
        </w:rPr>
        <w:t>&lt;/property&gt;</w:t>
      </w:r>
    </w:p>
    <w:p w:rsidR="0081452C" w:rsidRDefault="0081452C" w:rsidP="000F3BAE">
      <w:pPr>
        <w:rPr>
          <w:szCs w:val="21"/>
        </w:rPr>
      </w:pPr>
      <w:r>
        <w:rPr>
          <w:szCs w:val="21"/>
        </w:rPr>
        <w:t>(7)</w:t>
      </w:r>
      <w:r>
        <w:rPr>
          <w:rFonts w:hint="eastAsia"/>
          <w:szCs w:val="21"/>
        </w:rPr>
        <w:t>命令：</w:t>
      </w:r>
      <w:r>
        <w:rPr>
          <w:szCs w:val="21"/>
        </w:rPr>
        <w:t>cp 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2.7.3</w:t>
        </w:r>
      </w:smartTag>
      <w:r>
        <w:rPr>
          <w:szCs w:val="21"/>
        </w:rPr>
        <w:t>/etc/hadoop/mapred-site.xml.template /opt/hadoop-2.7.3/etc/hadoop/mapred-site.xml</w:t>
      </w:r>
    </w:p>
    <w:p w:rsidR="0081452C" w:rsidRDefault="0081452C" w:rsidP="000F3BAE">
      <w:pPr>
        <w:rPr>
          <w:szCs w:val="21"/>
        </w:rPr>
      </w:pPr>
      <w:r>
        <w:rPr>
          <w:szCs w:val="21"/>
        </w:rPr>
        <w:t>(8)</w:t>
      </w:r>
      <w:r>
        <w:rPr>
          <w:rFonts w:hint="eastAsia"/>
          <w:szCs w:val="21"/>
        </w:rPr>
        <w:t>命令：</w:t>
      </w:r>
      <w:r>
        <w:rPr>
          <w:szCs w:val="21"/>
        </w:rPr>
        <w:t>vim 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2.7.3</w:t>
        </w:r>
      </w:smartTag>
      <w:r>
        <w:rPr>
          <w:szCs w:val="21"/>
        </w:rPr>
        <w:t>/etc/hadoop/mapred-site.xml</w:t>
      </w:r>
    </w:p>
    <w:p w:rsidR="0081452C" w:rsidRDefault="0081452C" w:rsidP="000F3BAE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configuration</w:t>
      </w:r>
      <w:r>
        <w:rPr>
          <w:rFonts w:hint="eastAsia"/>
          <w:szCs w:val="21"/>
        </w:rPr>
        <w:t>节点下添加：</w:t>
      </w:r>
    </w:p>
    <w:p w:rsidR="0081452C" w:rsidRPr="00593DE4" w:rsidRDefault="0081452C" w:rsidP="00593DE4">
      <w:pPr>
        <w:rPr>
          <w:szCs w:val="21"/>
        </w:rPr>
      </w:pPr>
      <w:r w:rsidRPr="00593DE4">
        <w:rPr>
          <w:szCs w:val="21"/>
        </w:rPr>
        <w:t xml:space="preserve">  &lt;property&gt;</w:t>
      </w:r>
    </w:p>
    <w:p w:rsidR="0081452C" w:rsidRPr="00593DE4" w:rsidRDefault="0081452C" w:rsidP="00593DE4">
      <w:pPr>
        <w:rPr>
          <w:szCs w:val="21"/>
        </w:rPr>
      </w:pPr>
      <w:r w:rsidRPr="00593DE4">
        <w:rPr>
          <w:szCs w:val="21"/>
        </w:rPr>
        <w:t xml:space="preserve">    &lt;name&gt;mapreduce.framework.name&lt;/name&gt;</w:t>
      </w:r>
    </w:p>
    <w:p w:rsidR="0081452C" w:rsidRPr="00593DE4" w:rsidRDefault="0081452C" w:rsidP="00593DE4">
      <w:pPr>
        <w:rPr>
          <w:szCs w:val="21"/>
        </w:rPr>
      </w:pPr>
      <w:r w:rsidRPr="00593DE4">
        <w:rPr>
          <w:szCs w:val="21"/>
        </w:rPr>
        <w:t xml:space="preserve">    &lt;value&gt;yarn&lt;/value&gt;</w:t>
      </w:r>
    </w:p>
    <w:p w:rsidR="0081452C" w:rsidRPr="00593DE4" w:rsidRDefault="0081452C" w:rsidP="00593DE4">
      <w:pPr>
        <w:rPr>
          <w:szCs w:val="21"/>
        </w:rPr>
      </w:pPr>
      <w:r w:rsidRPr="00593DE4">
        <w:rPr>
          <w:szCs w:val="21"/>
        </w:rPr>
        <w:t xml:space="preserve">  &lt;/property&gt;</w:t>
      </w:r>
    </w:p>
    <w:p w:rsidR="0081452C" w:rsidRPr="00593DE4" w:rsidRDefault="0081452C" w:rsidP="00593DE4">
      <w:pPr>
        <w:rPr>
          <w:szCs w:val="21"/>
        </w:rPr>
      </w:pPr>
      <w:r w:rsidRPr="00593DE4">
        <w:rPr>
          <w:szCs w:val="21"/>
        </w:rPr>
        <w:t xml:space="preserve">  &lt;property&gt;</w:t>
      </w:r>
    </w:p>
    <w:p w:rsidR="0081452C" w:rsidRPr="00593DE4" w:rsidRDefault="0081452C" w:rsidP="00593DE4">
      <w:pPr>
        <w:rPr>
          <w:szCs w:val="21"/>
        </w:rPr>
      </w:pPr>
      <w:r w:rsidRPr="00593DE4">
        <w:rPr>
          <w:szCs w:val="21"/>
        </w:rPr>
        <w:t xml:space="preserve">          &lt;name&gt;mapreduce.jobhistory.address&lt;/name&gt;</w:t>
      </w:r>
    </w:p>
    <w:p w:rsidR="0081452C" w:rsidRPr="00593DE4" w:rsidRDefault="0081452C" w:rsidP="00593DE4">
      <w:pPr>
        <w:rPr>
          <w:szCs w:val="21"/>
        </w:rPr>
      </w:pPr>
      <w:r w:rsidRPr="00593DE4">
        <w:rPr>
          <w:szCs w:val="21"/>
        </w:rPr>
        <w:t xml:space="preserve">          &lt;value&gt;master:10020&lt;/value&gt;</w:t>
      </w:r>
    </w:p>
    <w:p w:rsidR="0081452C" w:rsidRPr="00593DE4" w:rsidRDefault="0081452C" w:rsidP="00593DE4">
      <w:pPr>
        <w:rPr>
          <w:szCs w:val="21"/>
        </w:rPr>
      </w:pPr>
      <w:r w:rsidRPr="00593DE4">
        <w:rPr>
          <w:szCs w:val="21"/>
        </w:rPr>
        <w:t xml:space="preserve">  &lt;/property&gt;</w:t>
      </w:r>
    </w:p>
    <w:p w:rsidR="0081452C" w:rsidRPr="00593DE4" w:rsidRDefault="0081452C" w:rsidP="00593DE4">
      <w:pPr>
        <w:rPr>
          <w:szCs w:val="21"/>
        </w:rPr>
      </w:pPr>
      <w:r w:rsidRPr="00593DE4">
        <w:rPr>
          <w:szCs w:val="21"/>
        </w:rPr>
        <w:t xml:space="preserve">  &lt;property&gt;</w:t>
      </w:r>
    </w:p>
    <w:p w:rsidR="0081452C" w:rsidRPr="00593DE4" w:rsidRDefault="0081452C" w:rsidP="00593DE4">
      <w:pPr>
        <w:rPr>
          <w:szCs w:val="21"/>
        </w:rPr>
      </w:pPr>
      <w:r w:rsidRPr="00593DE4">
        <w:rPr>
          <w:szCs w:val="21"/>
        </w:rPr>
        <w:t xml:space="preserve">          &lt;name&gt;mapreduce.jobhistory.address&lt;/name&gt;</w:t>
      </w:r>
    </w:p>
    <w:p w:rsidR="0081452C" w:rsidRPr="00593DE4" w:rsidRDefault="0081452C" w:rsidP="00593DE4">
      <w:pPr>
        <w:rPr>
          <w:szCs w:val="21"/>
        </w:rPr>
      </w:pPr>
      <w:r w:rsidRPr="00593DE4">
        <w:rPr>
          <w:szCs w:val="21"/>
        </w:rPr>
        <w:t xml:space="preserve">          &lt;value&gt;master:19888&lt;/value&gt;</w:t>
      </w:r>
    </w:p>
    <w:p w:rsidR="0081452C" w:rsidRDefault="0081452C" w:rsidP="00593DE4">
      <w:pPr>
        <w:rPr>
          <w:szCs w:val="21"/>
        </w:rPr>
      </w:pPr>
      <w:r w:rsidRPr="00593DE4">
        <w:rPr>
          <w:szCs w:val="21"/>
        </w:rPr>
        <w:t xml:space="preserve">  &lt;/property&gt;</w:t>
      </w:r>
    </w:p>
    <w:p w:rsidR="0081452C" w:rsidRDefault="0081452C" w:rsidP="00593DE4">
      <w:pPr>
        <w:rPr>
          <w:szCs w:val="21"/>
        </w:rPr>
      </w:pPr>
      <w:r>
        <w:rPr>
          <w:szCs w:val="21"/>
        </w:rPr>
        <w:t>(9)</w:t>
      </w:r>
      <w:r>
        <w:rPr>
          <w:rFonts w:hint="eastAsia"/>
          <w:szCs w:val="21"/>
        </w:rPr>
        <w:t>命令：</w:t>
      </w:r>
      <w:r>
        <w:rPr>
          <w:szCs w:val="21"/>
        </w:rPr>
        <w:t>vim 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2.7.3</w:t>
        </w:r>
      </w:smartTag>
      <w:r>
        <w:rPr>
          <w:szCs w:val="21"/>
        </w:rPr>
        <w:t>/etc/hadoop/yarn-site.xml</w:t>
      </w:r>
    </w:p>
    <w:p w:rsidR="0081452C" w:rsidRDefault="0081452C" w:rsidP="009C2544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configuration</w:t>
      </w:r>
      <w:r>
        <w:rPr>
          <w:rFonts w:hint="eastAsia"/>
          <w:szCs w:val="21"/>
        </w:rPr>
        <w:t>节点下添加：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>&lt;property&gt;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     &lt;name&gt;yarn.nodemanager.aux-services&lt;/name&gt;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     &lt;value&gt;mapreduce_shuffle&lt;/value&gt;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&lt;/property&gt;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&lt;property&gt;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      &lt;name&gt;yarn.resourcemanager.address&lt;/name&gt;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      &lt;value&gt;master:8032&lt;/value&gt;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&lt;/property&gt;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&lt;property&gt;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     &lt;name&gt;yarn.resourcemanager.scheduler.address&lt;/name&gt;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     &lt;value&gt;master:8030&lt;/value&gt;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 &lt;/property&gt;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&lt;property&gt;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    &lt;name&gt;yarn.resourcemanager.resource-tracker.address&lt;/name&gt;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    &lt;value&gt;master:8031&lt;/value&gt;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&lt;/property&gt;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&lt;property&gt;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    &lt;name&gt;yarn.resourcemanager.admin.address&lt;/name&gt;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    &lt;value&gt;master:8033&lt;/value&gt;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&lt;/property&gt;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&lt;property&gt;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    &lt;name&gt;yarn.resourcemanager.webapp.address&lt;/name&gt;</w:t>
      </w:r>
    </w:p>
    <w:p w:rsidR="0081452C" w:rsidRPr="00E45C78" w:rsidRDefault="0081452C" w:rsidP="00E45C78">
      <w:pPr>
        <w:rPr>
          <w:szCs w:val="21"/>
        </w:rPr>
      </w:pPr>
      <w:r w:rsidRPr="00E45C78">
        <w:rPr>
          <w:szCs w:val="21"/>
        </w:rPr>
        <w:t xml:space="preserve">     &lt;value&gt;master:8088&lt;/value&gt;</w:t>
      </w:r>
    </w:p>
    <w:p w:rsidR="0081452C" w:rsidRDefault="0081452C" w:rsidP="00E45C78">
      <w:pPr>
        <w:rPr>
          <w:szCs w:val="21"/>
        </w:rPr>
      </w:pPr>
      <w:r w:rsidRPr="00E45C78">
        <w:rPr>
          <w:szCs w:val="21"/>
        </w:rPr>
        <w:t xml:space="preserve"> &lt;/property&gt;</w:t>
      </w:r>
    </w:p>
    <w:p w:rsidR="0081452C" w:rsidRDefault="0081452C" w:rsidP="00E45C78">
      <w:pPr>
        <w:rPr>
          <w:szCs w:val="21"/>
        </w:rPr>
      </w:pPr>
      <w:r>
        <w:rPr>
          <w:szCs w:val="21"/>
        </w:rPr>
        <w:t>(10)</w:t>
      </w:r>
      <w:r>
        <w:rPr>
          <w:rFonts w:hint="eastAsia"/>
          <w:szCs w:val="21"/>
        </w:rPr>
        <w:t>命令：</w:t>
      </w:r>
      <w:r>
        <w:rPr>
          <w:szCs w:val="21"/>
        </w:rPr>
        <w:t>vim /etc/hosts</w:t>
      </w:r>
    </w:p>
    <w:p w:rsidR="0081452C" w:rsidRDefault="0081452C" w:rsidP="00E45C78">
      <w:pPr>
        <w:rPr>
          <w:szCs w:val="21"/>
        </w:rPr>
      </w:pPr>
      <w:r>
        <w:rPr>
          <w:rFonts w:hint="eastAsia"/>
          <w:szCs w:val="21"/>
        </w:rPr>
        <w:t>在源文件的基础上加上</w:t>
      </w:r>
      <w:r>
        <w:rPr>
          <w:szCs w:val="21"/>
        </w:rPr>
        <w:t>:</w:t>
      </w:r>
    </w:p>
    <w:p w:rsidR="0081452C" w:rsidRDefault="0081452C" w:rsidP="00E45C78">
      <w:pPr>
        <w:rPr>
          <w:szCs w:val="21"/>
        </w:rPr>
      </w:pPr>
      <w:r>
        <w:rPr>
          <w:szCs w:val="21"/>
        </w:rPr>
        <w:t>127.0.0.1 master</w:t>
      </w:r>
    </w:p>
    <w:p w:rsidR="0081452C" w:rsidRDefault="0081452C" w:rsidP="00E45C78">
      <w:pPr>
        <w:rPr>
          <w:szCs w:val="21"/>
        </w:rPr>
      </w:pPr>
      <w:r>
        <w:rPr>
          <w:szCs w:val="21"/>
        </w:rPr>
        <w:t>(11)</w:t>
      </w:r>
      <w:r>
        <w:rPr>
          <w:rFonts w:hint="eastAsia"/>
          <w:szCs w:val="21"/>
        </w:rPr>
        <w:t>配置</w:t>
      </w:r>
      <w:r>
        <w:rPr>
          <w:szCs w:val="21"/>
        </w:rPr>
        <w:t>ssh</w:t>
      </w:r>
      <w:r>
        <w:rPr>
          <w:rFonts w:hint="eastAsia"/>
          <w:szCs w:val="21"/>
        </w:rPr>
        <w:t>互通</w:t>
      </w:r>
      <w:r>
        <w:rPr>
          <w:szCs w:val="21"/>
        </w:rPr>
        <w:t>(</w:t>
      </w:r>
      <w:r>
        <w:rPr>
          <w:rFonts w:hint="eastAsia"/>
          <w:szCs w:val="21"/>
        </w:rPr>
        <w:t>当前用户为</w:t>
      </w:r>
      <w:r>
        <w:rPr>
          <w:szCs w:val="21"/>
        </w:rPr>
        <w:t>root)</w:t>
      </w:r>
    </w:p>
    <w:p w:rsidR="0081452C" w:rsidRDefault="0081452C" w:rsidP="00E45C78">
      <w:pPr>
        <w:rPr>
          <w:szCs w:val="21"/>
        </w:rPr>
      </w:pPr>
      <w:r>
        <w:rPr>
          <w:rFonts w:hint="eastAsia"/>
          <w:szCs w:val="21"/>
        </w:rPr>
        <w:t>命令：</w:t>
      </w:r>
      <w:r>
        <w:rPr>
          <w:szCs w:val="21"/>
        </w:rPr>
        <w:t>ssh-keygen –t rsa –P ‘’#</w:t>
      </w:r>
      <w:r>
        <w:rPr>
          <w:rFonts w:hint="eastAsia"/>
          <w:szCs w:val="21"/>
        </w:rPr>
        <w:t>一路回车直到生成公钥</w:t>
      </w:r>
    </w:p>
    <w:p w:rsidR="0081452C" w:rsidRDefault="0081452C" w:rsidP="00E45C78">
      <w:pPr>
        <w:rPr>
          <w:szCs w:val="21"/>
        </w:rPr>
      </w:pPr>
      <w:r>
        <w:rPr>
          <w:rFonts w:hint="eastAsia"/>
          <w:szCs w:val="21"/>
        </w:rPr>
        <w:t>命令：</w:t>
      </w:r>
      <w:r>
        <w:rPr>
          <w:szCs w:val="21"/>
        </w:rPr>
        <w:t>cat /root/.ssh/id_rsa.pub &gt;&gt; /root/.ssh/authorized_keys #master</w:t>
      </w:r>
      <w:r>
        <w:rPr>
          <w:rFonts w:hint="eastAsia"/>
          <w:szCs w:val="21"/>
        </w:rPr>
        <w:t>主机</w:t>
      </w:r>
    </w:p>
    <w:p w:rsidR="0081452C" w:rsidRDefault="0081452C" w:rsidP="00E45C78">
      <w:pPr>
        <w:rPr>
          <w:szCs w:val="21"/>
        </w:rPr>
      </w:pPr>
      <w:r>
        <w:rPr>
          <w:szCs w:val="21"/>
        </w:rPr>
        <w:t>(12)</w:t>
      </w:r>
      <w:r>
        <w:rPr>
          <w:rFonts w:hint="eastAsia"/>
          <w:szCs w:val="21"/>
        </w:rPr>
        <w:t>命令：</w:t>
      </w:r>
      <w:r>
        <w:rPr>
          <w:szCs w:val="21"/>
        </w:rPr>
        <w:t>hadoop namenode –format #</w:t>
      </w:r>
      <w:r>
        <w:rPr>
          <w:rFonts w:hint="eastAsia"/>
          <w:szCs w:val="21"/>
        </w:rPr>
        <w:t>格式化节点</w:t>
      </w:r>
    </w:p>
    <w:p w:rsidR="0081452C" w:rsidRPr="00111E0C" w:rsidRDefault="0081452C" w:rsidP="00E45C78">
      <w:pPr>
        <w:rPr>
          <w:szCs w:val="21"/>
        </w:rPr>
      </w:pPr>
    </w:p>
    <w:p w:rsidR="0081452C" w:rsidRDefault="0081452C" w:rsidP="009142DD"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安装</w:t>
      </w:r>
      <w:r>
        <w:rPr>
          <w:szCs w:val="21"/>
        </w:rPr>
        <w:t>spark</w:t>
      </w:r>
    </w:p>
    <w:p w:rsidR="0081452C" w:rsidRDefault="0081452C" w:rsidP="009142DD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下载</w:t>
      </w:r>
      <w:r>
        <w:rPr>
          <w:szCs w:val="21"/>
        </w:rPr>
        <w:t>spark</w:t>
      </w:r>
    </w:p>
    <w:p w:rsidR="0081452C" w:rsidRDefault="0081452C" w:rsidP="009142DD">
      <w:pPr>
        <w:rPr>
          <w:szCs w:val="21"/>
        </w:rPr>
      </w:pPr>
      <w:r>
        <w:rPr>
          <w:rFonts w:hint="eastAsia"/>
          <w:szCs w:val="21"/>
        </w:rPr>
        <w:t>命令：</w:t>
      </w:r>
      <w:r w:rsidRPr="002038E3">
        <w:rPr>
          <w:szCs w:val="21"/>
        </w:rPr>
        <w:t xml:space="preserve">wget </w:t>
      </w:r>
      <w:hyperlink r:id="rId8" w:history="1">
        <w:r w:rsidRPr="003260F9">
          <w:rPr>
            <w:rStyle w:val="Hyperlink"/>
            <w:szCs w:val="21"/>
          </w:rPr>
          <w:t>http://d3kbcqa49mib13.cloudfront.net/spark-2.1.0-bin-hadoop2.7.tgz</w:t>
        </w:r>
      </w:hyperlink>
    </w:p>
    <w:p w:rsidR="0081452C" w:rsidRDefault="0081452C" w:rsidP="009142DD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命令：</w:t>
      </w:r>
      <w:r>
        <w:rPr>
          <w:szCs w:val="21"/>
        </w:rPr>
        <w:t xml:space="preserve">tar –xvf </w:t>
      </w:r>
      <w:r w:rsidRPr="002038E3">
        <w:rPr>
          <w:szCs w:val="21"/>
        </w:rPr>
        <w:t>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038E3">
          <w:rPr>
            <w:szCs w:val="21"/>
          </w:rPr>
          <w:t>2.1.0</w:t>
        </w:r>
      </w:smartTag>
      <w:r w:rsidRPr="002038E3">
        <w:rPr>
          <w:szCs w:val="21"/>
        </w:rPr>
        <w:t>-bin-hadoop2.7.tgz</w:t>
      </w:r>
    </w:p>
    <w:p w:rsidR="0081452C" w:rsidRDefault="0081452C" w:rsidP="009142DD">
      <w:r>
        <w:rPr>
          <w:szCs w:val="21"/>
        </w:rPr>
        <w:t>(3)</w:t>
      </w:r>
      <w:r>
        <w:rPr>
          <w:rFonts w:hint="eastAsia"/>
          <w:szCs w:val="21"/>
        </w:rPr>
        <w:t>命令：</w:t>
      </w:r>
      <w:r>
        <w:rPr>
          <w:szCs w:val="21"/>
        </w:rPr>
        <w:t>mv –r 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2.1.0</w:t>
        </w:r>
      </w:smartTag>
      <w:r>
        <w:rPr>
          <w:szCs w:val="21"/>
        </w:rPr>
        <w:t>-bin-hadoop2.7/ /opt/</w:t>
      </w:r>
    </w:p>
    <w:p w:rsidR="0081452C" w:rsidRDefault="0081452C" w:rsidP="009142DD">
      <w:r>
        <w:t>(4)</w:t>
      </w:r>
      <w:r>
        <w:rPr>
          <w:rFonts w:hint="eastAsia"/>
        </w:rPr>
        <w:t>命令：</w:t>
      </w:r>
      <w:r>
        <w:t>vim /etc/profile</w:t>
      </w:r>
    </w:p>
    <w:p w:rsidR="0081452C" w:rsidRDefault="0081452C" w:rsidP="009142DD">
      <w:r>
        <w:rPr>
          <w:rFonts w:hint="eastAsia"/>
        </w:rPr>
        <w:t>添加如下内容：</w:t>
      </w:r>
    </w:p>
    <w:p w:rsidR="0081452C" w:rsidRDefault="0081452C" w:rsidP="00A54220">
      <w:r>
        <w:t>export SPARK_HOME=/opt/spark-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2.1.0</w:t>
        </w:r>
      </w:smartTag>
      <w:r>
        <w:t>-bin-hadoop2.7/</w:t>
      </w:r>
    </w:p>
    <w:p w:rsidR="0081452C" w:rsidRDefault="0081452C" w:rsidP="00A54220">
      <w:r>
        <w:t>export PATH="$SPARK_HOME/bin:$PATH"</w:t>
      </w:r>
    </w:p>
    <w:p w:rsidR="0081452C" w:rsidRDefault="0081452C" w:rsidP="009142DD">
      <w:pPr>
        <w:rPr>
          <w:szCs w:val="21"/>
        </w:rPr>
      </w:pPr>
      <w:r>
        <w:rPr>
          <w:szCs w:val="21"/>
        </w:rPr>
        <w:t>(5)</w:t>
      </w:r>
      <w:r>
        <w:rPr>
          <w:rFonts w:hint="eastAsia"/>
          <w:szCs w:val="21"/>
        </w:rPr>
        <w:t>命令</w:t>
      </w:r>
      <w:r>
        <w:rPr>
          <w:szCs w:val="21"/>
        </w:rPr>
        <w:t>:cp /opt/spark-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2.1.0</w:t>
        </w:r>
      </w:smartTag>
      <w:r>
        <w:rPr>
          <w:szCs w:val="21"/>
        </w:rPr>
        <w:t>-bin-hadoop2.7/conf/spark-env.sh.template /opt/spark-2.1.0-bin-hadoop2.7/conf/spark-env.sh</w:t>
      </w:r>
    </w:p>
    <w:p w:rsidR="0081452C" w:rsidRDefault="0081452C" w:rsidP="009142DD">
      <w:pPr>
        <w:rPr>
          <w:szCs w:val="21"/>
        </w:rPr>
      </w:pPr>
      <w:r>
        <w:rPr>
          <w:szCs w:val="21"/>
        </w:rPr>
        <w:t>(6)vim /opt/spark-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2.1.0</w:t>
        </w:r>
      </w:smartTag>
      <w:r>
        <w:rPr>
          <w:szCs w:val="21"/>
        </w:rPr>
        <w:t>-bin-hadoop2.7/conf/spark-env.sh</w:t>
      </w:r>
    </w:p>
    <w:p w:rsidR="0081452C" w:rsidRDefault="0081452C" w:rsidP="009142DD">
      <w:pPr>
        <w:rPr>
          <w:szCs w:val="21"/>
        </w:rPr>
      </w:pPr>
      <w:r>
        <w:rPr>
          <w:rFonts w:hint="eastAsia"/>
          <w:szCs w:val="21"/>
        </w:rPr>
        <w:t>在源文件基础上添加：</w:t>
      </w:r>
    </w:p>
    <w:p w:rsidR="0081452C" w:rsidRPr="00CF52B4" w:rsidRDefault="0081452C" w:rsidP="00CF52B4">
      <w:pPr>
        <w:rPr>
          <w:szCs w:val="21"/>
        </w:rPr>
      </w:pPr>
      <w:r w:rsidRPr="00CF52B4">
        <w:rPr>
          <w:szCs w:val="21"/>
        </w:rPr>
        <w:t>export JAVA_HOME=/usr/java/jdk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F52B4">
          <w:rPr>
            <w:szCs w:val="21"/>
          </w:rPr>
          <w:t>1.8.0</w:t>
        </w:r>
      </w:smartTag>
      <w:r w:rsidRPr="00CF52B4">
        <w:rPr>
          <w:szCs w:val="21"/>
        </w:rPr>
        <w:t>_112/</w:t>
      </w:r>
    </w:p>
    <w:p w:rsidR="0081452C" w:rsidRPr="00CF52B4" w:rsidRDefault="0081452C" w:rsidP="00CF52B4">
      <w:pPr>
        <w:rPr>
          <w:szCs w:val="21"/>
        </w:rPr>
      </w:pPr>
      <w:r w:rsidRPr="00CF52B4">
        <w:rPr>
          <w:szCs w:val="21"/>
        </w:rPr>
        <w:t>export SPARK_MASTER_IP=master</w:t>
      </w:r>
    </w:p>
    <w:p w:rsidR="0081452C" w:rsidRPr="00CF52B4" w:rsidRDefault="0081452C" w:rsidP="00CF52B4">
      <w:pPr>
        <w:rPr>
          <w:szCs w:val="21"/>
        </w:rPr>
      </w:pPr>
      <w:r w:rsidRPr="00CF52B4">
        <w:rPr>
          <w:szCs w:val="21"/>
        </w:rPr>
        <w:t>export SPARK_WORKER_MEMORY=1g</w:t>
      </w:r>
    </w:p>
    <w:p w:rsidR="0081452C" w:rsidRDefault="0081452C" w:rsidP="00CF52B4">
      <w:pPr>
        <w:rPr>
          <w:szCs w:val="21"/>
        </w:rPr>
      </w:pPr>
      <w:r w:rsidRPr="00CF52B4">
        <w:rPr>
          <w:szCs w:val="21"/>
        </w:rPr>
        <w:t>export HADOOP_CONF_DIR=/opt/hadoop-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F52B4">
          <w:rPr>
            <w:szCs w:val="21"/>
          </w:rPr>
          <w:t>2.7.3</w:t>
        </w:r>
      </w:smartTag>
      <w:r w:rsidRPr="00CF52B4">
        <w:rPr>
          <w:szCs w:val="21"/>
        </w:rPr>
        <w:t>/etc/hadoop</w:t>
      </w:r>
    </w:p>
    <w:p w:rsidR="0081452C" w:rsidRDefault="0081452C" w:rsidP="00CF52B4">
      <w:pPr>
        <w:rPr>
          <w:szCs w:val="21"/>
        </w:rPr>
      </w:pPr>
      <w:r>
        <w:rPr>
          <w:szCs w:val="21"/>
        </w:rPr>
        <w:t>(7)</w:t>
      </w:r>
      <w:r>
        <w:rPr>
          <w:rFonts w:hint="eastAsia"/>
          <w:szCs w:val="21"/>
        </w:rPr>
        <w:t>命令：</w:t>
      </w:r>
      <w:r>
        <w:rPr>
          <w:szCs w:val="21"/>
        </w:rPr>
        <w:t>cp /opt/spark-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2.1.0</w:t>
        </w:r>
      </w:smartTag>
      <w:r>
        <w:rPr>
          <w:szCs w:val="21"/>
        </w:rPr>
        <w:t>-bin-hadoop2.7/conf/slaves.template /opt/spark-2.1.0-bin-hadoop2.7/conf/slaves</w:t>
      </w:r>
    </w:p>
    <w:p w:rsidR="0081452C" w:rsidRDefault="0081452C" w:rsidP="00CF52B4">
      <w:pPr>
        <w:rPr>
          <w:szCs w:val="21"/>
        </w:rPr>
      </w:pPr>
      <w:r>
        <w:rPr>
          <w:szCs w:val="21"/>
        </w:rPr>
        <w:t>(8)</w:t>
      </w:r>
      <w:r>
        <w:rPr>
          <w:rFonts w:hint="eastAsia"/>
          <w:szCs w:val="21"/>
        </w:rPr>
        <w:t>命令：</w:t>
      </w:r>
      <w:r>
        <w:rPr>
          <w:szCs w:val="21"/>
        </w:rPr>
        <w:t>vim /opt/spark-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2.1.0</w:t>
        </w:r>
      </w:smartTag>
      <w:r>
        <w:rPr>
          <w:szCs w:val="21"/>
        </w:rPr>
        <w:t>-bin-hadoop2.7/conf/slaves</w:t>
      </w:r>
    </w:p>
    <w:p w:rsidR="0081452C" w:rsidRDefault="0081452C" w:rsidP="00CF52B4">
      <w:pPr>
        <w:rPr>
          <w:szCs w:val="21"/>
        </w:rPr>
      </w:pPr>
      <w:r>
        <w:rPr>
          <w:rFonts w:hint="eastAsia"/>
          <w:szCs w:val="21"/>
        </w:rPr>
        <w:t>添加如下内容：</w:t>
      </w:r>
    </w:p>
    <w:p w:rsidR="0081452C" w:rsidRDefault="0081452C" w:rsidP="00CF52B4">
      <w:pPr>
        <w:rPr>
          <w:szCs w:val="21"/>
        </w:rPr>
      </w:pPr>
      <w:r>
        <w:rPr>
          <w:szCs w:val="21"/>
        </w:rPr>
        <w:t>master</w:t>
      </w:r>
    </w:p>
    <w:p w:rsidR="0081452C" w:rsidRDefault="0081452C" w:rsidP="00CF52B4">
      <w:pPr>
        <w:rPr>
          <w:szCs w:val="21"/>
        </w:rPr>
      </w:pPr>
    </w:p>
    <w:p w:rsidR="0081452C" w:rsidRDefault="0081452C" w:rsidP="00CF52B4">
      <w:pPr>
        <w:rPr>
          <w:szCs w:val="21"/>
        </w:rPr>
      </w:pPr>
      <w:r>
        <w:rPr>
          <w:rFonts w:hint="eastAsia"/>
          <w:szCs w:val="21"/>
        </w:rPr>
        <w:t>显示层：</w:t>
      </w:r>
      <w:r>
        <w:rPr>
          <w:szCs w:val="21"/>
        </w:rPr>
        <w:t>Spring</w:t>
      </w:r>
      <w:r>
        <w:rPr>
          <w:rFonts w:hint="eastAsia"/>
          <w:szCs w:val="21"/>
        </w:rPr>
        <w:t>框架搭建：</w:t>
      </w:r>
    </w:p>
    <w:p w:rsidR="0081452C" w:rsidRPr="00CF52B4" w:rsidRDefault="0081452C" w:rsidP="00CF52B4">
      <w:pPr>
        <w:rPr>
          <w:szCs w:val="21"/>
        </w:rPr>
      </w:pPr>
    </w:p>
    <w:sectPr w:rsidR="0081452C" w:rsidRPr="00CF52B4" w:rsidSect="008426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52C" w:rsidRDefault="0081452C" w:rsidP="00A5373B">
      <w:r>
        <w:separator/>
      </w:r>
    </w:p>
  </w:endnote>
  <w:endnote w:type="continuationSeparator" w:id="0">
    <w:p w:rsidR="0081452C" w:rsidRDefault="0081452C" w:rsidP="00A53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52C" w:rsidRDefault="008145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52C" w:rsidRDefault="008145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52C" w:rsidRDefault="008145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52C" w:rsidRDefault="0081452C" w:rsidP="00A5373B">
      <w:r>
        <w:separator/>
      </w:r>
    </w:p>
  </w:footnote>
  <w:footnote w:type="continuationSeparator" w:id="0">
    <w:p w:rsidR="0081452C" w:rsidRDefault="0081452C" w:rsidP="00A537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52C" w:rsidRDefault="008145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52C" w:rsidRDefault="0081452C" w:rsidP="00044BD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52C" w:rsidRDefault="008145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2409A"/>
    <w:multiLevelType w:val="hybridMultilevel"/>
    <w:tmpl w:val="AAAE6250"/>
    <w:lvl w:ilvl="0" w:tplc="C41E49E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7210"/>
    <w:rsid w:val="00005190"/>
    <w:rsid w:val="000102C9"/>
    <w:rsid w:val="000206ED"/>
    <w:rsid w:val="00036151"/>
    <w:rsid w:val="00044BD9"/>
    <w:rsid w:val="00047532"/>
    <w:rsid w:val="000B3612"/>
    <w:rsid w:val="000C0E64"/>
    <w:rsid w:val="000D4900"/>
    <w:rsid w:val="000E2AAE"/>
    <w:rsid w:val="000F3BAE"/>
    <w:rsid w:val="00111E0C"/>
    <w:rsid w:val="00112674"/>
    <w:rsid w:val="00121C4D"/>
    <w:rsid w:val="00153D15"/>
    <w:rsid w:val="001610D8"/>
    <w:rsid w:val="001F3432"/>
    <w:rsid w:val="001F4B6D"/>
    <w:rsid w:val="002038E3"/>
    <w:rsid w:val="00220179"/>
    <w:rsid w:val="002210C5"/>
    <w:rsid w:val="0023717A"/>
    <w:rsid w:val="00246678"/>
    <w:rsid w:val="003260F9"/>
    <w:rsid w:val="00377FE0"/>
    <w:rsid w:val="003D34C2"/>
    <w:rsid w:val="0040151B"/>
    <w:rsid w:val="00431213"/>
    <w:rsid w:val="00444B53"/>
    <w:rsid w:val="00463A33"/>
    <w:rsid w:val="00490B03"/>
    <w:rsid w:val="005401FD"/>
    <w:rsid w:val="00576BFF"/>
    <w:rsid w:val="00593DE4"/>
    <w:rsid w:val="00656FEC"/>
    <w:rsid w:val="006974F2"/>
    <w:rsid w:val="006A545C"/>
    <w:rsid w:val="006B5E88"/>
    <w:rsid w:val="006D416D"/>
    <w:rsid w:val="006E2428"/>
    <w:rsid w:val="00700734"/>
    <w:rsid w:val="007658B1"/>
    <w:rsid w:val="007742C1"/>
    <w:rsid w:val="007A247D"/>
    <w:rsid w:val="007A5C73"/>
    <w:rsid w:val="007C3219"/>
    <w:rsid w:val="007F3303"/>
    <w:rsid w:val="0081452C"/>
    <w:rsid w:val="008227C4"/>
    <w:rsid w:val="008303E3"/>
    <w:rsid w:val="008426E2"/>
    <w:rsid w:val="008A7037"/>
    <w:rsid w:val="008B434B"/>
    <w:rsid w:val="008C6FE2"/>
    <w:rsid w:val="008E2922"/>
    <w:rsid w:val="008E6187"/>
    <w:rsid w:val="009142DD"/>
    <w:rsid w:val="00985EA0"/>
    <w:rsid w:val="00992D29"/>
    <w:rsid w:val="009C2544"/>
    <w:rsid w:val="009D15B9"/>
    <w:rsid w:val="009D4B46"/>
    <w:rsid w:val="009E1714"/>
    <w:rsid w:val="009E74E8"/>
    <w:rsid w:val="00A100AA"/>
    <w:rsid w:val="00A34FDC"/>
    <w:rsid w:val="00A456B7"/>
    <w:rsid w:val="00A5327F"/>
    <w:rsid w:val="00A5373B"/>
    <w:rsid w:val="00A54220"/>
    <w:rsid w:val="00A81417"/>
    <w:rsid w:val="00A821FA"/>
    <w:rsid w:val="00A856CB"/>
    <w:rsid w:val="00AA6A66"/>
    <w:rsid w:val="00AA6D5C"/>
    <w:rsid w:val="00AD252D"/>
    <w:rsid w:val="00B14CD1"/>
    <w:rsid w:val="00B63324"/>
    <w:rsid w:val="00B730CA"/>
    <w:rsid w:val="00B869FA"/>
    <w:rsid w:val="00B9356D"/>
    <w:rsid w:val="00BA6F9E"/>
    <w:rsid w:val="00BC6E9B"/>
    <w:rsid w:val="00BD71FA"/>
    <w:rsid w:val="00BF35AB"/>
    <w:rsid w:val="00C60671"/>
    <w:rsid w:val="00C72C39"/>
    <w:rsid w:val="00C8137D"/>
    <w:rsid w:val="00CB2CC6"/>
    <w:rsid w:val="00CF52B4"/>
    <w:rsid w:val="00D23C78"/>
    <w:rsid w:val="00D63083"/>
    <w:rsid w:val="00DE5A2E"/>
    <w:rsid w:val="00E035A6"/>
    <w:rsid w:val="00E41788"/>
    <w:rsid w:val="00E45C78"/>
    <w:rsid w:val="00EC7210"/>
    <w:rsid w:val="00EF3F7C"/>
    <w:rsid w:val="00F42FBC"/>
    <w:rsid w:val="00F81C96"/>
    <w:rsid w:val="00FC35B2"/>
    <w:rsid w:val="00FE7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26E2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53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5373B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A53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373B"/>
    <w:rPr>
      <w:rFonts w:cs="Times New Roman"/>
      <w:kern w:val="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044B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AB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044BD9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rsid w:val="00377FE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60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3kbcqa49mib13.cloudfront.net/spark-2.1.0-bin-hadoop2.7.tgz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mirrors.hust.edu.cn/apache/hadoop/common/hadoop-2.7.3/hadoop-2.7.3.tar.gz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186</TotalTime>
  <Pages>5</Pages>
  <Words>984</Words>
  <Characters>5610</Characters>
  <Application>Microsoft Office Outlook</Application>
  <DocSecurity>0</DocSecurity>
  <Lines>0</Lines>
  <Paragraphs>0</Paragraphs>
  <ScaleCrop>false</ScaleCrop>
  <Company>best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MY</cp:lastModifiedBy>
  <cp:revision>123</cp:revision>
  <dcterms:created xsi:type="dcterms:W3CDTF">2017-05-04T07:27:00Z</dcterms:created>
  <dcterms:modified xsi:type="dcterms:W3CDTF">2017-05-04T12:18:00Z</dcterms:modified>
</cp:coreProperties>
</file>